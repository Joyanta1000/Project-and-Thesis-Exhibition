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F0E4F" w14:textId="77777777" w:rsidR="00301298" w:rsidRDefault="00A55423">
      <w:pPr>
        <w:pStyle w:val="Name"/>
      </w:pPr>
      <w:r>
        <w:t>Joyanta Dutta</w:t>
      </w:r>
    </w:p>
    <w:p w14:paraId="04A4D7DA" w14:textId="5A7AF917" w:rsidR="00301298" w:rsidRDefault="00914DB4">
      <w:pPr>
        <w:pStyle w:val="ContactInfo"/>
      </w:pPr>
      <w:r>
        <w:t xml:space="preserve">274 no </w:t>
      </w:r>
      <w:proofErr w:type="spellStart"/>
      <w:r>
        <w:t>Ghatforhadbeg</w:t>
      </w:r>
      <w:proofErr w:type="spellEnd"/>
      <w:r>
        <w:t xml:space="preserve">, Chittagong. </w:t>
      </w:r>
      <w:r w:rsidR="00632423">
        <w:t>01627962866</w:t>
      </w:r>
    </w:p>
    <w:sdt>
      <w:sdtPr>
        <w:id w:val="-1179423465"/>
        <w:placeholder>
          <w:docPart w:val="01BA7B9422D8314C95341F9DA92E5199"/>
        </w:placeholder>
        <w:temporary/>
        <w:showingPlcHdr/>
        <w15:appearance w15:val="hidden"/>
      </w:sdtPr>
      <w:sdtEndPr/>
      <w:sdtContent>
        <w:p w14:paraId="42F96FEE" w14:textId="77777777" w:rsidR="00301298" w:rsidRDefault="0067686E">
          <w:pPr>
            <w:pStyle w:val="Heading1"/>
          </w:pPr>
          <w:r>
            <w:t>Objective</w:t>
          </w:r>
        </w:p>
      </w:sdtContent>
    </w:sdt>
    <w:sdt>
      <w:sdtPr>
        <w:id w:val="264583849"/>
        <w:placeholder>
          <w:docPart w:val="9EC1FF43C117DE48B0F4A2C965F6DB36"/>
        </w:placeholder>
        <w:temporary/>
        <w:showingPlcHdr/>
        <w15:appearance w15:val="hidden"/>
      </w:sdtPr>
      <w:sdtEndPr/>
      <w:sdtContent>
        <w:p w14:paraId="7647DDF7" w14:textId="77777777" w:rsidR="00301298" w:rsidRDefault="0067686E">
          <w:r>
            <w:t>To get started right away, just tap any placeholder text (such as this) and start typing.</w:t>
          </w:r>
        </w:p>
      </w:sdtContent>
    </w:sdt>
    <w:sdt>
      <w:sdtPr>
        <w:id w:val="1728489637"/>
        <w:placeholder>
          <w:docPart w:val="9ECEBEF2F63EB74B904C5312A78FCAAB"/>
        </w:placeholder>
        <w:temporary/>
        <w:showingPlcHdr/>
        <w15:appearance w15:val="hidden"/>
      </w:sdtPr>
      <w:sdtEndPr/>
      <w:sdtContent>
        <w:p w14:paraId="3E1B4B23" w14:textId="77777777" w:rsidR="00301298" w:rsidRDefault="0067686E">
          <w:pPr>
            <w:pStyle w:val="Heading1"/>
          </w:pPr>
          <w:r>
            <w:t>Experience</w:t>
          </w:r>
        </w:p>
      </w:sdtContent>
    </w:sdt>
    <w:sdt>
      <w:sdtPr>
        <w:id w:val="1922449927"/>
        <w:placeholder>
          <w:docPart w:val="35AC5509EC81E54BA9BF08B25A989E6A"/>
        </w:placeholder>
        <w:temporary/>
        <w:showingPlcHdr/>
        <w15:appearance w15:val="hidden"/>
      </w:sdtPr>
      <w:sdtEndPr/>
      <w:sdtContent>
        <w:p w14:paraId="381E41AD" w14:textId="77777777" w:rsidR="00301298" w:rsidRDefault="0067686E">
          <w:r>
            <w:t>Name of Employer</w:t>
          </w:r>
        </w:p>
      </w:sdtContent>
    </w:sdt>
    <w:sdt>
      <w:sdtPr>
        <w:id w:val="256341102"/>
        <w:placeholder>
          <w:docPart w:val="B45DA87A0DDBD94E8D10E8E98C2481EA"/>
        </w:placeholder>
        <w:temporary/>
        <w:showingPlcHdr/>
        <w15:appearance w15:val="hidden"/>
      </w:sdtPr>
      <w:sdtEndPr/>
      <w:sdtContent>
        <w:p w14:paraId="7BCA5A05" w14:textId="77777777" w:rsidR="00301298" w:rsidRDefault="0067686E">
          <w:r>
            <w:t>Job Title | Dates of Employment</w:t>
          </w:r>
        </w:p>
      </w:sdtContent>
    </w:sdt>
    <w:sdt>
      <w:sdtPr>
        <w:id w:val="1615867379"/>
        <w:placeholder>
          <w:docPart w:val="EE08FCA5BA5E3246A2255DFF49DED8C2"/>
        </w:placeholder>
        <w:temporary/>
        <w:showingPlcHdr/>
        <w15:appearance w15:val="hidden"/>
      </w:sdtPr>
      <w:sdtEndPr/>
      <w:sdtContent>
        <w:p w14:paraId="1CEC594B" w14:textId="77777777" w:rsidR="00301298" w:rsidRDefault="0067686E">
          <w:pPr>
            <w:pStyle w:val="ListBullet"/>
          </w:pPr>
          <w:r>
            <w:t xml:space="preserve">This is the place for a brief </w:t>
          </w:r>
          <w:r>
            <w:t>summary of your key responsibilities and most stellar accomplishments.</w:t>
          </w:r>
        </w:p>
        <w:p w14:paraId="322A663E" w14:textId="77777777" w:rsidR="00301298" w:rsidRDefault="0067686E">
          <w:pPr>
            <w:pStyle w:val="ListBullet"/>
          </w:pPr>
          <w:r>
            <w:t>To easily apply any text formatting you see in this document with just a tap, on the Home tab of the ribbon, check out Styles. This text uses the List Bullet style.</w:t>
          </w:r>
        </w:p>
      </w:sdtContent>
    </w:sdt>
    <w:sdt>
      <w:sdtPr>
        <w:id w:val="720946933"/>
        <w:placeholder>
          <w:docPart w:val="703555A142F32841AE78ECC36D741BC2"/>
        </w:placeholder>
        <w:temporary/>
        <w:showingPlcHdr/>
        <w15:appearance w15:val="hidden"/>
      </w:sdtPr>
      <w:sdtEndPr/>
      <w:sdtContent>
        <w:p w14:paraId="1FA123C1" w14:textId="77777777" w:rsidR="00301298" w:rsidRDefault="0067686E">
          <w:pPr>
            <w:pStyle w:val="Heading1"/>
          </w:pPr>
          <w:r>
            <w:t>Education</w:t>
          </w:r>
        </w:p>
      </w:sdtContent>
    </w:sdt>
    <w:p w14:paraId="03E564AE" w14:textId="77777777" w:rsidR="00301298" w:rsidRDefault="0067686E">
      <w:sdt>
        <w:sdtPr>
          <w:id w:val="-1031102517"/>
          <w:placeholder>
            <w:docPart w:val="E22D45DD28CF1147B8110CABE44CFDDB"/>
          </w:placeholder>
          <w:temporary/>
          <w:showingPlcHdr/>
          <w15:appearance w15:val="hidden"/>
        </w:sdtPr>
        <w:sdtEndPr/>
        <w:sdtContent>
          <w:r>
            <w:rPr>
              <w:noProof/>
            </w:rPr>
            <w:t>You mi</w:t>
          </w:r>
          <w:r>
            <w:rPr>
              <w:noProof/>
            </w:rPr>
            <w:t>ght want to include your GPA here and a brief summary of relevant coursework, awards, and honors.</w:t>
          </w:r>
        </w:sdtContent>
      </w:sdt>
    </w:p>
    <w:sdt>
      <w:sdtPr>
        <w:id w:val="520597245"/>
        <w:placeholder>
          <w:docPart w:val="6BB9348283FA2245B29FCC81A2258748"/>
        </w:placeholder>
        <w:temporary/>
        <w:showingPlcHdr/>
        <w15:appearance w15:val="hidden"/>
      </w:sdtPr>
      <w:sdtEndPr/>
      <w:sdtContent>
        <w:p w14:paraId="12541838" w14:textId="77777777" w:rsidR="00301298" w:rsidRDefault="0067686E">
          <w:pPr>
            <w:pStyle w:val="Heading1"/>
          </w:pPr>
          <w:r>
            <w:t>Awards and Acknowledgements</w:t>
          </w:r>
        </w:p>
      </w:sdtContent>
    </w:sdt>
    <w:sdt>
      <w:sdtPr>
        <w:id w:val="982355526"/>
        <w:placeholder>
          <w:docPart w:val="9791F74FA3EDCE48A990EB3AFFDC3C28"/>
        </w:placeholder>
        <w:temporary/>
        <w:showingPlcHdr/>
        <w15:appearance w15:val="hidden"/>
      </w:sdtPr>
      <w:sdtEndPr/>
      <w:sdtContent>
        <w:p w14:paraId="3F31C7E1" w14:textId="77777777" w:rsidR="00301298" w:rsidRDefault="0067686E">
          <w:pPr>
            <w:pStyle w:val="ListBullet"/>
          </w:pPr>
          <w:r>
            <w:t>You delivered that big presentation to rave reviews. Don’t be shy about it now! This is the place to show how well you work an</w:t>
          </w:r>
          <w:r>
            <w:t>d play with others.</w:t>
          </w:r>
        </w:p>
        <w:p w14:paraId="73CDCAAB" w14:textId="77777777" w:rsidR="00301298" w:rsidRDefault="0067686E">
          <w:pPr>
            <w:pStyle w:val="ListBullet"/>
          </w:pPr>
          <w:r>
            <w:rPr>
              <w:noProof/>
            </w:rPr>
            <w:t>Are you president of your fraternity or sorority, head of the condo board, or a team lead for your favorite charity? You’re a natural leader–tell it like it is!</w:t>
          </w:r>
        </w:p>
      </w:sdtContent>
    </w:sdt>
    <w:sectPr w:rsidR="00301298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CC651" w14:textId="77777777" w:rsidR="0067686E" w:rsidRDefault="0067686E">
      <w:r>
        <w:separator/>
      </w:r>
    </w:p>
  </w:endnote>
  <w:endnote w:type="continuationSeparator" w:id="0">
    <w:p w14:paraId="4BBE9123" w14:textId="77777777" w:rsidR="0067686E" w:rsidRDefault="0067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ED5D4" w14:textId="77777777" w:rsidR="00301298" w:rsidRDefault="0067686E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BC80BB" w14:textId="77777777" w:rsidR="0067686E" w:rsidRDefault="0067686E">
      <w:r>
        <w:separator/>
      </w:r>
    </w:p>
  </w:footnote>
  <w:footnote w:type="continuationSeparator" w:id="0">
    <w:p w14:paraId="2DF51646" w14:textId="77777777" w:rsidR="0067686E" w:rsidRDefault="00676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00CE0" w14:textId="77777777" w:rsidR="00301298" w:rsidRDefault="0067686E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AFBD719" wp14:editId="7A778A08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41D2DE7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51899" w14:textId="77777777" w:rsidR="00301298" w:rsidRDefault="0067686E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F75EB3" wp14:editId="6AF8D45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6F7DDBB" w14:textId="77777777" w:rsidR="00301298" w:rsidRDefault="00301298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6F75EB3"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6F7DDBB" w14:textId="77777777" w:rsidR="00301298" w:rsidRDefault="00301298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attachedTemplate r:id="rId1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23"/>
    <w:rsid w:val="00301298"/>
    <w:rsid w:val="00632423"/>
    <w:rsid w:val="0067686E"/>
    <w:rsid w:val="00914DB4"/>
    <w:rsid w:val="00A5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C0F11"/>
  <w15:chartTrackingRefBased/>
  <w15:docId w15:val="{794FF841-7D0A-7A42-8DB9-87046D1A4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E54A14C-E70B-F54C-A932-FEB9E6B6D293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1BA7B9422D8314C95341F9DA92E5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C1172-5AD8-804D-BB2B-1A59BEDEDC90}"/>
      </w:docPartPr>
      <w:docPartBody>
        <w:p w:rsidR="00000000" w:rsidRDefault="007A40D6">
          <w:pPr>
            <w:pStyle w:val="01BA7B9422D8314C95341F9DA92E5199"/>
          </w:pPr>
          <w:r>
            <w:t>Objective</w:t>
          </w:r>
        </w:p>
      </w:docPartBody>
    </w:docPart>
    <w:docPart>
      <w:docPartPr>
        <w:name w:val="9EC1FF43C117DE48B0F4A2C965F6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43BF7-C1BE-5449-8807-759674A3E405}"/>
      </w:docPartPr>
      <w:docPartBody>
        <w:p w:rsidR="00000000" w:rsidRDefault="007A40D6">
          <w:pPr>
            <w:pStyle w:val="9EC1FF43C117DE48B0F4A2C965F6DB36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9ECEBEF2F63EB74B904C5312A78FC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85B01B-CD53-C547-8506-B2E9E556EF0D}"/>
      </w:docPartPr>
      <w:docPartBody>
        <w:p w:rsidR="00000000" w:rsidRDefault="007A40D6">
          <w:pPr>
            <w:pStyle w:val="9ECEBEF2F63EB74B904C5312A78FCAAB"/>
          </w:pPr>
          <w:r>
            <w:t>Experience</w:t>
          </w:r>
        </w:p>
      </w:docPartBody>
    </w:docPart>
    <w:docPart>
      <w:docPartPr>
        <w:name w:val="35AC5509EC81E54BA9BF08B25A989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FE0CD4-665B-F74E-AEB4-A3A1845BDC79}"/>
      </w:docPartPr>
      <w:docPartBody>
        <w:p w:rsidR="00000000" w:rsidRDefault="007A40D6">
          <w:pPr>
            <w:pStyle w:val="35AC5509EC81E54BA9BF08B25A989E6A"/>
          </w:pPr>
          <w:r>
            <w:t>Name of Employer</w:t>
          </w:r>
        </w:p>
      </w:docPartBody>
    </w:docPart>
    <w:docPart>
      <w:docPartPr>
        <w:name w:val="B45DA87A0DDBD94E8D10E8E98C248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5088-3AF0-7541-926A-CBC4971B51D5}"/>
      </w:docPartPr>
      <w:docPartBody>
        <w:p w:rsidR="00000000" w:rsidRDefault="007A40D6">
          <w:pPr>
            <w:pStyle w:val="B45DA87A0DDBD94E8D10E8E98C2481EA"/>
          </w:pPr>
          <w:r>
            <w:t>Job Title | Dates of Employment</w:t>
          </w:r>
        </w:p>
      </w:docPartBody>
    </w:docPart>
    <w:docPart>
      <w:docPartPr>
        <w:name w:val="EE08FCA5BA5E3246A2255DFF49DED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3432-9982-3A44-BF64-96D2E641625F}"/>
      </w:docPartPr>
      <w:docPartBody>
        <w:p w:rsidR="0010509B" w:rsidRDefault="007A40D6">
          <w:pPr>
            <w:pStyle w:val="ListBullet"/>
          </w:pPr>
          <w:r>
            <w:t xml:space="preserve">This is the place for a brief summary of your key </w:t>
          </w:r>
          <w:r>
            <w:t>responsibilities and most stellar accomplishments.</w:t>
          </w:r>
        </w:p>
        <w:p w:rsidR="00000000" w:rsidRDefault="007A40D6">
          <w:pPr>
            <w:pStyle w:val="EE08FCA5BA5E3246A2255DFF49DED8C2"/>
          </w:pPr>
          <w:r>
            <w:t>To easily apply any text formatting you see in this document with just a tap, on the Home tab of the ribbon, check out Styles. This text uses the List Bullet style.</w:t>
          </w:r>
        </w:p>
      </w:docPartBody>
    </w:docPart>
    <w:docPart>
      <w:docPartPr>
        <w:name w:val="703555A142F32841AE78ECC36D741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B40CB-0EFD-6F44-83FE-60173EA50E6A}"/>
      </w:docPartPr>
      <w:docPartBody>
        <w:p w:rsidR="00000000" w:rsidRDefault="007A40D6">
          <w:pPr>
            <w:pStyle w:val="703555A142F32841AE78ECC36D741BC2"/>
          </w:pPr>
          <w:r>
            <w:t>Education</w:t>
          </w:r>
        </w:p>
      </w:docPartBody>
    </w:docPart>
    <w:docPart>
      <w:docPartPr>
        <w:name w:val="E22D45DD28CF1147B8110CABE44CFD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1C4D7D-03E5-5242-B7AD-8AD2B119E4AD}"/>
      </w:docPartPr>
      <w:docPartBody>
        <w:p w:rsidR="00000000" w:rsidRDefault="007A40D6">
          <w:pPr>
            <w:pStyle w:val="E22D45DD28CF1147B8110CABE44CFDDB"/>
          </w:pPr>
          <w:r>
            <w:rPr>
              <w:noProof/>
            </w:rPr>
            <w:t>You might want to include your</w:t>
          </w:r>
          <w:r>
            <w:rPr>
              <w:noProof/>
            </w:rPr>
            <w:t xml:space="preserve"> GPA here and a brief summary of relevant coursework, awards, and honors.</w:t>
          </w:r>
        </w:p>
      </w:docPartBody>
    </w:docPart>
    <w:docPart>
      <w:docPartPr>
        <w:name w:val="6BB9348283FA2245B29FCC81A22587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ADD6C-03EC-BB43-B773-EFABF8C35866}"/>
      </w:docPartPr>
      <w:docPartBody>
        <w:p w:rsidR="00000000" w:rsidRDefault="007A40D6">
          <w:pPr>
            <w:pStyle w:val="6BB9348283FA2245B29FCC81A2258748"/>
          </w:pPr>
          <w:r>
            <w:t>Awards and Acknowledgements</w:t>
          </w:r>
        </w:p>
      </w:docPartBody>
    </w:docPart>
    <w:docPart>
      <w:docPartPr>
        <w:name w:val="9791F74FA3EDCE48A990EB3AFFDC3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04A58-D6C4-F844-8B66-E0B567A4930C}"/>
      </w:docPartPr>
      <w:docPartBody>
        <w:p w:rsidR="0010509B" w:rsidRDefault="007A40D6">
          <w:pPr>
            <w:pStyle w:val="ListBullet"/>
          </w:pPr>
          <w:r>
            <w:t>You delivered that big presentation to rave reviews. Don’t be shy about it now! This is the place to show how well you work and play with others.</w:t>
          </w:r>
        </w:p>
        <w:p w:rsidR="00000000" w:rsidRDefault="007A40D6">
          <w:pPr>
            <w:pStyle w:val="9791F74FA3EDCE48A990EB3AFFDC3C28"/>
          </w:pPr>
          <w:r>
            <w:rPr>
              <w:noProof/>
            </w:rPr>
            <w:t xml:space="preserve">Are you </w:t>
          </w:r>
          <w:r>
            <w:rPr>
              <w:noProof/>
            </w:rPr>
            <w:t>president of your fraternity or sorority, head of the condo board, or a team lead for your favorite charity? You’re a natural leader–tell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0D6"/>
    <w:rsid w:val="007A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B477567C222D147A14676C526391E18">
    <w:name w:val="8B477567C222D147A14676C526391E18"/>
  </w:style>
  <w:style w:type="paragraph" w:customStyle="1" w:styleId="F5902197EC7CF94E8DDF011AE4C9A515">
    <w:name w:val="F5902197EC7CF94E8DDF011AE4C9A515"/>
  </w:style>
  <w:style w:type="paragraph" w:customStyle="1" w:styleId="01BA7B9422D8314C95341F9DA92E5199">
    <w:name w:val="01BA7B9422D8314C95341F9DA92E5199"/>
  </w:style>
  <w:style w:type="paragraph" w:customStyle="1" w:styleId="9EC1FF43C117DE48B0F4A2C965F6DB36">
    <w:name w:val="9EC1FF43C117DE48B0F4A2C965F6DB36"/>
  </w:style>
  <w:style w:type="paragraph" w:customStyle="1" w:styleId="9ECEBEF2F63EB74B904C5312A78FCAAB">
    <w:name w:val="9ECEBEF2F63EB74B904C5312A78FCAAB"/>
  </w:style>
  <w:style w:type="paragraph" w:customStyle="1" w:styleId="35AC5509EC81E54BA9BF08B25A989E6A">
    <w:name w:val="35AC5509EC81E54BA9BF08B25A989E6A"/>
  </w:style>
  <w:style w:type="paragraph" w:customStyle="1" w:styleId="B45DA87A0DDBD94E8D10E8E98C2481EA">
    <w:name w:val="B45DA87A0DDBD94E8D10E8E98C2481EA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EE08FCA5BA5E3246A2255DFF49DED8C2">
    <w:name w:val="EE08FCA5BA5E3246A2255DFF49DED8C2"/>
  </w:style>
  <w:style w:type="paragraph" w:customStyle="1" w:styleId="703555A142F32841AE78ECC36D741BC2">
    <w:name w:val="703555A142F32841AE78ECC36D741BC2"/>
  </w:style>
  <w:style w:type="paragraph" w:customStyle="1" w:styleId="E22D45DD28CF1147B8110CABE44CFDDB">
    <w:name w:val="E22D45DD28CF1147B8110CABE44CFDDB"/>
  </w:style>
  <w:style w:type="paragraph" w:customStyle="1" w:styleId="6BB9348283FA2245B29FCC81A2258748">
    <w:name w:val="6BB9348283FA2245B29FCC81A2258748"/>
  </w:style>
  <w:style w:type="paragraph" w:customStyle="1" w:styleId="9791F74FA3EDCE48A990EB3AFFDC3C28">
    <w:name w:val="9791F74FA3EDCE48A990EB3AFFDC3C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3049D-B675-42B7-9701-8F57847BD7F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{DE54A14C-E70B-F54C-A932-FEB9E6B6D293}tf50002018.dotx</Template>
  <TotalTime>2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Joyanta Dutta</dc:creator>
  <cp:keywords/>
  <dc:description/>
  <cp:lastModifiedBy>Joyanta Dutta</cp:lastModifiedBy>
  <cp:revision>4</cp:revision>
  <dcterms:created xsi:type="dcterms:W3CDTF">2020-11-22T13:10:00Z</dcterms:created>
  <dcterms:modified xsi:type="dcterms:W3CDTF">2020-11-22T13:12:00Z</dcterms:modified>
</cp:coreProperties>
</file>